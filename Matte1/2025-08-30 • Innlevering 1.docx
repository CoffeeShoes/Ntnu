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E5177" w14:textId="77777777" w:rsidR="000208E0" w:rsidRPr="00BE60F2" w:rsidRDefault="000208E0" w:rsidP="000208E0">
      <w:pPr>
        <w:pStyle w:val="H1"/>
      </w:pPr>
      <w:r w:rsidRPr="00BE60F2">
        <w:t>Innlevering 1 — Lineær algebra</w:t>
      </w:r>
    </w:p>
    <w:p w14:paraId="1DFCCDA9" w14:textId="1A23865A" w:rsidR="000208E0" w:rsidRDefault="000208E0" w:rsidP="000208E0">
      <w:pPr>
        <w:pStyle w:val="H2"/>
      </w:pPr>
      <w:r>
        <w:t>Oppgave 1</w:t>
      </w:r>
    </w:p>
    <w:p w14:paraId="6CA8438E" w14:textId="163F85CD" w:rsidR="000208E0" w:rsidRDefault="000208E0" w:rsidP="000208E0">
      <w:pPr>
        <w:pStyle w:val="P"/>
        <w:rPr>
          <w:rFonts w:eastAsiaTheme="minorEastAsia"/>
        </w:rPr>
      </w:pPr>
      <w:r>
        <w:t xml:space="preserve">Siden vi vet at polynomet går gjennom punktene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</m:t>
            </m:r>
          </m:e>
        </m:d>
      </m:oMath>
      <w:r>
        <w:rPr>
          <w:rFonts w:eastAsiaTheme="minorEastAsia"/>
        </w:rPr>
        <w:t xml:space="preserve">, og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</m:t>
            </m:r>
          </m:e>
        </m:d>
      </m:oMath>
      <w:r>
        <w:rPr>
          <w:rFonts w:eastAsiaTheme="minorEastAsia"/>
        </w:rPr>
        <w:t xml:space="preserve">, kan vi skrive opp følgende </w:t>
      </w:r>
      <w:r w:rsidRPr="00286CB7">
        <w:t>li</w:t>
      </w:r>
      <w:r>
        <w:t>g</w:t>
      </w:r>
      <w:r w:rsidRPr="00286CB7">
        <w:t>ningssystem</w:t>
      </w:r>
      <w:r>
        <w:rPr>
          <w:rFonts w:eastAsiaTheme="minorEastAsia"/>
        </w:rPr>
        <w:t>:</w:t>
      </w:r>
    </w:p>
    <w:p w14:paraId="0E349A72" w14:textId="77777777" w:rsidR="000208E0" w:rsidRPr="00EB792C" w:rsidRDefault="00000000" w:rsidP="000208E0">
      <w:pPr>
        <w:pStyle w:val="P"/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&amp;a+&amp;b+&amp;c=2</m:t>
              </m:r>
            </m:e>
            <m:e>
              <m:r>
                <w:rPr>
                  <w:rFonts w:ascii="Cambria Math" w:hAnsi="Cambria Math"/>
                </w:rPr>
                <m:t>4&amp;a+2&amp;b+&amp;c=3</m:t>
              </m:r>
            </m:e>
            <m:e>
              <m:r>
                <w:rPr>
                  <w:rFonts w:ascii="Cambria Math" w:hAnsi="Cambria Math"/>
                </w:rPr>
                <m:t>9&amp;a+3&amp;b+&amp;c=1</m:t>
              </m:r>
            </m:e>
          </m:eqArr>
        </m:oMath>
      </m:oMathPara>
    </w:p>
    <w:p w14:paraId="1315C4A2" w14:textId="6FD92FC3" w:rsidR="000208E0" w:rsidRDefault="000208E0" w:rsidP="000208E0">
      <w:pPr>
        <w:pStyle w:val="P"/>
        <w:rPr>
          <w:rFonts w:eastAsiaTheme="minorEastAsia"/>
        </w:rPr>
      </w:pPr>
      <w:r>
        <w:rPr>
          <w:rFonts w:eastAsiaTheme="minorEastAsia"/>
        </w:rPr>
        <w:t xml:space="preserve">Om vi løser dette ved hjelp av Gauss-eliminasjon, får vi løsningsmengden </w:t>
      </w:r>
      <m:oMath>
        <m:r>
          <m:rPr>
            <m:scr m:val="script"/>
          </m:rPr>
          <w:rPr>
            <w:rFonts w:ascii="Cambria Math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,b=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,c=-2</m:t>
            </m:r>
          </m:e>
        </m:d>
      </m:oMath>
      <w:r>
        <w:rPr>
          <w:rFonts w:eastAsiaTheme="minorEastAsia"/>
        </w:rPr>
        <w:t>. Vi kan dobbeltsjekke dette ved hjelp av denne Python-koden:</w:t>
      </w:r>
    </w:p>
    <w:p w14:paraId="0D69E22E" w14:textId="77777777" w:rsidR="000208E0" w:rsidRDefault="000208E0" w:rsidP="000208E0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14:paraId="3216BC27" w14:textId="77777777" w:rsidR="000208E0" w:rsidRDefault="000208E0" w:rsidP="000208E0">
      <w:pPr>
        <w:pStyle w:val="Code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D3CFBE9" w14:textId="77777777" w:rsidR="000208E0" w:rsidRDefault="000208E0" w:rsidP="000208E0">
      <w:pPr>
        <w:pStyle w:val="Code"/>
      </w:pPr>
    </w:p>
    <w:p w14:paraId="1798E806" w14:textId="77777777" w:rsidR="000208E0" w:rsidRDefault="000208E0" w:rsidP="000208E0">
      <w:pPr>
        <w:pStyle w:val="Code"/>
      </w:pPr>
      <w:proofErr w:type="spellStart"/>
      <w:r>
        <w:t>def</w:t>
      </w:r>
      <w:proofErr w:type="spellEnd"/>
      <w:r>
        <w:t xml:space="preserve"> p(x):</w:t>
      </w:r>
    </w:p>
    <w:p w14:paraId="6009E181" w14:textId="77777777" w:rsidR="000208E0" w:rsidRDefault="000208E0" w:rsidP="000208E0">
      <w:pPr>
        <w:pStyle w:val="Code"/>
      </w:pPr>
      <w:r>
        <w:t xml:space="preserve">    </w:t>
      </w:r>
      <w:proofErr w:type="spellStart"/>
      <w:r>
        <w:t>return</w:t>
      </w:r>
      <w:proofErr w:type="spellEnd"/>
      <w:r>
        <w:t xml:space="preserve"> -3/2 * x**2 + 11/2 * x - 2</w:t>
      </w:r>
    </w:p>
    <w:p w14:paraId="761CFBF5" w14:textId="77777777" w:rsidR="000208E0" w:rsidRDefault="000208E0" w:rsidP="000208E0">
      <w:pPr>
        <w:pStyle w:val="Code"/>
      </w:pPr>
    </w:p>
    <w:p w14:paraId="50FAEE00" w14:textId="77777777" w:rsidR="000208E0" w:rsidRDefault="000208E0" w:rsidP="000208E0">
      <w:pPr>
        <w:pStyle w:val="Code"/>
      </w:pPr>
    </w:p>
    <w:p w14:paraId="4589438D" w14:textId="77777777" w:rsidR="000208E0" w:rsidRDefault="000208E0" w:rsidP="000208E0">
      <w:pPr>
        <w:pStyle w:val="Code"/>
      </w:pPr>
      <w:proofErr w:type="spellStart"/>
      <w:r>
        <w:t>graf_x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(0, 4, 1000)</w:t>
      </w:r>
    </w:p>
    <w:p w14:paraId="3DF151FD" w14:textId="77777777" w:rsidR="000208E0" w:rsidRDefault="000208E0" w:rsidP="000208E0">
      <w:pPr>
        <w:pStyle w:val="Code"/>
      </w:pPr>
      <w:proofErr w:type="spellStart"/>
      <w:r>
        <w:t>graf_y</w:t>
      </w:r>
      <w:proofErr w:type="spellEnd"/>
      <w:r>
        <w:t xml:space="preserve"> = p(</w:t>
      </w:r>
      <w:proofErr w:type="spellStart"/>
      <w:r>
        <w:t>graf_x</w:t>
      </w:r>
      <w:proofErr w:type="spellEnd"/>
      <w:r>
        <w:t>)</w:t>
      </w:r>
    </w:p>
    <w:p w14:paraId="6DE3219C" w14:textId="77777777" w:rsidR="000208E0" w:rsidRDefault="000208E0" w:rsidP="000208E0">
      <w:pPr>
        <w:pStyle w:val="Code"/>
      </w:pPr>
    </w:p>
    <w:p w14:paraId="3D8D618C" w14:textId="77777777" w:rsidR="000208E0" w:rsidRDefault="000208E0" w:rsidP="000208E0">
      <w:pPr>
        <w:pStyle w:val="Code"/>
      </w:pPr>
      <w:proofErr w:type="spellStart"/>
      <w:r>
        <w:t>punkter_x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3])</w:t>
      </w:r>
    </w:p>
    <w:p w14:paraId="73E405B5" w14:textId="77777777" w:rsidR="000208E0" w:rsidRDefault="000208E0" w:rsidP="000208E0">
      <w:pPr>
        <w:pStyle w:val="Code"/>
      </w:pPr>
      <w:proofErr w:type="spellStart"/>
      <w:r>
        <w:t>punkter_y</w:t>
      </w:r>
      <w:proofErr w:type="spellEnd"/>
      <w:r>
        <w:t xml:space="preserve"> = p(</w:t>
      </w:r>
      <w:proofErr w:type="spellStart"/>
      <w:r>
        <w:t>punkter_x</w:t>
      </w:r>
      <w:proofErr w:type="spellEnd"/>
      <w:r>
        <w:t>)</w:t>
      </w:r>
    </w:p>
    <w:p w14:paraId="0DBBE665" w14:textId="77777777" w:rsidR="000208E0" w:rsidRDefault="000208E0" w:rsidP="000208E0">
      <w:pPr>
        <w:pStyle w:val="Code"/>
      </w:pPr>
    </w:p>
    <w:p w14:paraId="7C826B0F" w14:textId="77777777" w:rsidR="000208E0" w:rsidRDefault="000208E0" w:rsidP="000208E0">
      <w:pPr>
        <w:pStyle w:val="Code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graf_x</w:t>
      </w:r>
      <w:proofErr w:type="spellEnd"/>
      <w:r>
        <w:t xml:space="preserve">, </w:t>
      </w:r>
      <w:proofErr w:type="spellStart"/>
      <w:r>
        <w:t>graf_y</w:t>
      </w:r>
      <w:proofErr w:type="spellEnd"/>
      <w:r>
        <w:t>)</w:t>
      </w:r>
    </w:p>
    <w:p w14:paraId="2A38046D" w14:textId="32520B65" w:rsidR="000208E0" w:rsidRDefault="000208E0" w:rsidP="000208E0">
      <w:pPr>
        <w:pStyle w:val="Code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punkter_x</w:t>
      </w:r>
      <w:proofErr w:type="spellEnd"/>
      <w:r>
        <w:t xml:space="preserve">, </w:t>
      </w:r>
      <w:proofErr w:type="spellStart"/>
      <w:r>
        <w:t>punkter_y</w:t>
      </w:r>
      <w:proofErr w:type="spellEnd"/>
      <w:r>
        <w:t>, 'bo')</w:t>
      </w:r>
    </w:p>
    <w:p w14:paraId="45253DB0" w14:textId="1BB5D84F" w:rsidR="000208E0" w:rsidRPr="00251CE2" w:rsidRDefault="000208E0" w:rsidP="000208E0">
      <w:pPr>
        <w:pStyle w:val="P"/>
        <w:rPr>
          <w:rFonts w:eastAsiaTheme="minorEastAsia"/>
        </w:rPr>
      </w:pPr>
      <w:r>
        <w:t>Som gir følgende utskrift:</w:t>
      </w:r>
    </w:p>
    <w:p w14:paraId="0EAA2D4D" w14:textId="3EAF4BAF" w:rsidR="00D424D3" w:rsidRDefault="000208E0" w:rsidP="007D13A9">
      <w:pPr>
        <w:pStyle w:val="P"/>
      </w:pPr>
      <w:r w:rsidRPr="000208E0">
        <w:rPr>
          <w:noProof/>
        </w:rPr>
        <w:drawing>
          <wp:inline distT="0" distB="0" distL="0" distR="0" wp14:anchorId="65F74F7D" wp14:editId="1C4AB4D1">
            <wp:extent cx="2762422" cy="2075631"/>
            <wp:effectExtent l="19050" t="19050" r="19050" b="20320"/>
            <wp:docPr id="1628704619" name="Picture 1" descr="A graph with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04619" name="Picture 1" descr="A graph with a dotted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569" cy="2080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6EB113" w14:textId="77777777" w:rsidR="00611726" w:rsidRDefault="000208E0" w:rsidP="00611726">
      <w:pPr>
        <w:pStyle w:val="P"/>
        <w:sectPr w:rsidR="00611726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Vi ser at alle punktene er på grafen, og vi vet derfor at polynomet</w:t>
      </w:r>
      <w: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x-2</m:t>
        </m:r>
      </m:oMath>
      <w:r>
        <w:rPr>
          <w:rFonts w:eastAsiaTheme="minorEastAsia"/>
        </w:rPr>
        <w:t xml:space="preserve"> </w:t>
      </w:r>
      <w:r>
        <w:t>er riktig.</w:t>
      </w:r>
    </w:p>
    <w:p w14:paraId="219D7EE7" w14:textId="0BDB48C7" w:rsidR="000208E0" w:rsidRDefault="00667977" w:rsidP="00611726">
      <w:pPr>
        <w:pStyle w:val="H2"/>
      </w:pPr>
      <w:r>
        <w:lastRenderedPageBreak/>
        <w:t>Oppgave 2</w:t>
      </w:r>
    </w:p>
    <w:p w14:paraId="04D2932F" w14:textId="01B2E66A" w:rsidR="00667977" w:rsidRDefault="00667977" w:rsidP="00667977">
      <w:pPr>
        <w:pStyle w:val="P"/>
        <w:rPr>
          <w:rFonts w:eastAsiaTheme="minorEastAsia"/>
        </w:rPr>
      </w:pPr>
      <w:r>
        <w:t xml:space="preserve">Matrisen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er gitt ved:</w:t>
      </w:r>
    </w:p>
    <w:p w14:paraId="603723EC" w14:textId="3E69F398" w:rsidR="00667977" w:rsidRDefault="00667977" w:rsidP="00667977">
      <w:pPr>
        <w:pStyle w:val="P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4FE6B5B4" w14:textId="4739E146" w:rsidR="00667977" w:rsidRDefault="00667977" w:rsidP="00667977">
      <w:pPr>
        <w:pStyle w:val="P"/>
      </w:pPr>
      <w:r>
        <w:t>Den enkleste måten å finne inversmatrisen på vil selvfølgelig være å bruke en datamaskin — men om vi skal gjøre det for hånd, kan man bruke</w:t>
      </w:r>
      <w:r w:rsidR="0097212B">
        <w:t xml:space="preserve"> </w:t>
      </w:r>
      <w:proofErr w:type="spellStart"/>
      <w:r w:rsidR="0097212B">
        <w:t>radoperasjoner</w:t>
      </w:r>
      <w:proofErr w:type="spellEnd"/>
      <w:r w:rsidR="0097212B">
        <w:t>. Slik kan man notere det</w:t>
      </w:r>
      <w:r>
        <w:t>:</w:t>
      </w:r>
    </w:p>
    <w:p w14:paraId="23A410AE" w14:textId="41F486F6" w:rsidR="00335207" w:rsidRPr="00335207" w:rsidRDefault="006B5D33" w:rsidP="00335207">
      <w:pPr>
        <w:pStyle w:val="P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d>
            <m:dPr>
              <m:begChr m:val="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box>
                  <m:boxPr>
                    <m:noBreak m:val="0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2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box>
              </m:e>
            </m:mr>
            <m:mr>
              <m:e>
                <m:box>
                  <m:boxPr>
                    <m:noBreak m:val="0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box>
              </m:e>
            </m:mr>
            <m:mr>
              <m:e>
                <m:box>
                  <m:boxPr>
                    <m:noBreak m:val="0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box>
              </m:e>
            </m:mr>
          </m:m>
          <m:r>
            <w:rPr>
              <w:rFonts w:ascii="Cambria Math" w:hAnsi="Cambria Math"/>
            </w:rPr>
            <m:t>→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56139F1" w14:textId="1732F2CF" w:rsidR="005D3251" w:rsidRPr="0097212B" w:rsidRDefault="00000000" w:rsidP="005E5C63">
      <w:pPr>
        <w:pStyle w:val="P"/>
        <w:rPr>
          <w:rFonts w:eastAsiaTheme="minorEastAsia"/>
        </w:rPr>
      </w:pPr>
      <m:oMathPara>
        <m:oMath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</m:mr>
            <m:mr>
              <m:e>
                <m:box>
                  <m:boxPr>
                    <m:noBreak m:val="0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>-2</m:t>
                    </m:r>
                  </m:e>
                </m:box>
              </m:e>
            </m:mr>
            <m:mr>
              <m:e>
                <m:box>
                  <m:boxPr>
                    <m:noBreak m:val="0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box>
              </m:e>
            </m:mr>
          </m:m>
          <m:r>
            <w:rPr>
              <w:rFonts w:ascii="Cambria Math" w:hAnsi="Cambria Math"/>
            </w:rPr>
            <m:t>→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04CB9DB" w14:textId="3CFD5E9E" w:rsidR="0097212B" w:rsidRPr="0097212B" w:rsidRDefault="00000000" w:rsidP="0097212B">
      <w:pPr>
        <w:pStyle w:val="P"/>
        <w:rPr>
          <w:rFonts w:eastAsiaTheme="minorEastAsia"/>
        </w:rPr>
      </w:pPr>
      <m:oMathPara>
        <m:oMath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box>
                  <m:boxPr>
                    <m:noBreak m:val="0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box>
              </m:e>
            </m:mr>
            <m:mr>
              <m:e>
                <m:box>
                  <m:boxPr>
                    <m:noBreak m:val="0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box>
              </m:e>
            </m:mr>
            <m:mr>
              <m:e>
                <m:box>
                  <m:boxPr>
                    <m:noBreak m:val="0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</m:e>
                </m:box>
              </m:e>
            </m:mr>
          </m:m>
          <m:r>
            <w:rPr>
              <w:rFonts w:ascii="Cambria Math" w:hAnsi="Cambria Math"/>
            </w:rPr>
            <m:t>→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5E80640" w14:textId="5CDBE22C" w:rsidR="0097212B" w:rsidRPr="00D17FE5" w:rsidRDefault="00000000" w:rsidP="0097212B">
      <w:pPr>
        <w:pStyle w:val="P"/>
        <w:rPr>
          <w:rFonts w:eastAsiaTheme="minorEastAsia"/>
        </w:rPr>
      </w:pPr>
      <m:oMathPara>
        <m:oMath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box>
                  <m:boxPr>
                    <m:noBreak m:val="0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box>
              </m:e>
            </m:mr>
            <m:mr>
              <m:e>
                <m:box>
                  <m:boxPr>
                    <m:noBreak m:val="0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</m:e>
                </m:box>
              </m:e>
            </m:mr>
            <m:mr>
              <m:e>
                <m:box>
                  <m:boxPr>
                    <m:noBreak m:val="0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</m:e>
                </m:box>
              </m:e>
            </m:mr>
          </m:m>
          <m:r>
            <w:rPr>
              <w:rFonts w:ascii="Cambria Math" w:hAnsi="Cambria Math"/>
            </w:rPr>
            <m:t>→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27238F4" w14:textId="1A6605C6" w:rsidR="00D17FE5" w:rsidRDefault="00D17FE5" w:rsidP="0097212B">
      <w:pPr>
        <w:pStyle w:val="P"/>
        <w:rPr>
          <w:rFonts w:eastAsiaTheme="minorEastAsia"/>
        </w:rPr>
      </w:pPr>
      <w:r>
        <w:rPr>
          <w:rFonts w:eastAsiaTheme="minorEastAsia"/>
        </w:rPr>
        <w:t xml:space="preserve">Inversmatrisen til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, er gitt ved:</w:t>
      </w:r>
    </w:p>
    <w:p w14:paraId="0AA7F47B" w14:textId="3498154D" w:rsidR="00D17FE5" w:rsidRPr="00D17FE5" w:rsidRDefault="00000000" w:rsidP="0097212B">
      <w:pPr>
        <w:pStyle w:val="P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54CC0B3" w14:textId="7ADCD2A4" w:rsidR="00D17FE5" w:rsidRDefault="00D17FE5" w:rsidP="0097212B">
      <w:pPr>
        <w:pStyle w:val="P"/>
        <w:rPr>
          <w:rFonts w:eastAsiaTheme="minorEastAsia"/>
        </w:rPr>
      </w:pPr>
      <w:r>
        <w:rPr>
          <w:rFonts w:eastAsiaTheme="minorEastAsia"/>
        </w:rPr>
        <w:t xml:space="preserve">Koden nedenfor har jeg kopiert fra </w:t>
      </w:r>
      <w:proofErr w:type="spellStart"/>
      <w:r>
        <w:rPr>
          <w:rFonts w:eastAsiaTheme="minorEastAsia"/>
        </w:rPr>
        <w:t>Jupyter</w:t>
      </w:r>
      <w:proofErr w:type="spellEnd"/>
      <w:r>
        <w:rPr>
          <w:rFonts w:eastAsiaTheme="minorEastAsia"/>
        </w:rPr>
        <w:t xml:space="preserve"> Notebook. Det eneste jeg har lagt til er linjen som skriver ut B.</w:t>
      </w:r>
    </w:p>
    <w:p w14:paraId="0873B7F6" w14:textId="77777777" w:rsidR="007D424E" w:rsidRPr="007D424E" w:rsidRDefault="007D424E" w:rsidP="007D424E">
      <w:pPr>
        <w:pStyle w:val="Code"/>
      </w:pPr>
      <w:r w:rsidRPr="007D424E">
        <w:t># her er litt syntaks for matriseregning</w:t>
      </w:r>
    </w:p>
    <w:p w14:paraId="5A6514AF" w14:textId="77777777" w:rsidR="007D424E" w:rsidRPr="007D424E" w:rsidRDefault="007D424E" w:rsidP="007D424E">
      <w:pPr>
        <w:pStyle w:val="Code"/>
      </w:pPr>
    </w:p>
    <w:p w14:paraId="72D75FE1" w14:textId="77777777" w:rsidR="007D424E" w:rsidRPr="007D424E" w:rsidRDefault="007D424E" w:rsidP="007D424E">
      <w:pPr>
        <w:pStyle w:val="Code"/>
      </w:pPr>
      <w:r w:rsidRPr="007D424E">
        <w:t># vi importerer pakkene vi trenger</w:t>
      </w:r>
    </w:p>
    <w:p w14:paraId="4B862091" w14:textId="77777777" w:rsidR="007D424E" w:rsidRPr="007D424E" w:rsidRDefault="007D424E" w:rsidP="007D424E">
      <w:pPr>
        <w:pStyle w:val="Code"/>
      </w:pPr>
      <w:r w:rsidRPr="007D424E">
        <w:t xml:space="preserve">import </w:t>
      </w:r>
      <w:proofErr w:type="spellStart"/>
      <w:r w:rsidRPr="007D424E">
        <w:t>numpy</w:t>
      </w:r>
      <w:proofErr w:type="spellEnd"/>
      <w:r w:rsidRPr="007D424E">
        <w:t xml:space="preserve"> as </w:t>
      </w:r>
      <w:proofErr w:type="spellStart"/>
      <w:r w:rsidRPr="007D424E">
        <w:t>np</w:t>
      </w:r>
      <w:proofErr w:type="spellEnd"/>
      <w:r w:rsidRPr="007D424E">
        <w:t xml:space="preserve"> </w:t>
      </w:r>
    </w:p>
    <w:p w14:paraId="739C2ED1" w14:textId="77777777" w:rsidR="007D424E" w:rsidRPr="007D424E" w:rsidRDefault="007D424E" w:rsidP="007D424E">
      <w:pPr>
        <w:pStyle w:val="Code"/>
      </w:pPr>
    </w:p>
    <w:p w14:paraId="49BD0774" w14:textId="77777777" w:rsidR="007D424E" w:rsidRPr="007D424E" w:rsidRDefault="007D424E" w:rsidP="007D424E">
      <w:pPr>
        <w:pStyle w:val="Code"/>
      </w:pPr>
      <w:r w:rsidRPr="007D424E">
        <w:t xml:space="preserve">A = </w:t>
      </w:r>
      <w:proofErr w:type="spellStart"/>
      <w:proofErr w:type="gramStart"/>
      <w:r w:rsidRPr="007D424E">
        <w:t>np.array</w:t>
      </w:r>
      <w:proofErr w:type="spellEnd"/>
      <w:proofErr w:type="gramEnd"/>
      <w:r w:rsidRPr="007D424E">
        <w:t>([[2,3,4</w:t>
      </w:r>
      <w:proofErr w:type="gramStart"/>
      <w:r w:rsidRPr="007D424E">
        <w:t>],[</w:t>
      </w:r>
      <w:proofErr w:type="gramEnd"/>
      <w:r w:rsidRPr="007D424E">
        <w:t>3,4,5</w:t>
      </w:r>
      <w:proofErr w:type="gramStart"/>
      <w:r w:rsidRPr="007D424E">
        <w:t>],[</w:t>
      </w:r>
      <w:proofErr w:type="gramEnd"/>
      <w:r w:rsidRPr="007D424E">
        <w:t xml:space="preserve">4,5,7]]) # her lager vi </w:t>
      </w:r>
      <w:proofErr w:type="spellStart"/>
      <w:r w:rsidRPr="007D424E">
        <w:t>matrisa</w:t>
      </w:r>
      <w:proofErr w:type="spellEnd"/>
      <w:r w:rsidRPr="007D424E">
        <w:t xml:space="preserve"> A ved å oppgi </w:t>
      </w:r>
      <w:proofErr w:type="spellStart"/>
      <w:r w:rsidRPr="007D424E">
        <w:t>radvektorer</w:t>
      </w:r>
      <w:proofErr w:type="spellEnd"/>
    </w:p>
    <w:p w14:paraId="73D3CCF9" w14:textId="77777777" w:rsidR="007D424E" w:rsidRPr="007D424E" w:rsidRDefault="007D424E" w:rsidP="007D424E">
      <w:pPr>
        <w:pStyle w:val="Code"/>
      </w:pPr>
      <w:r w:rsidRPr="007D424E">
        <w:t xml:space="preserve">B = </w:t>
      </w:r>
      <w:proofErr w:type="spellStart"/>
      <w:r w:rsidRPr="007D424E">
        <w:t>np.linalg.inv</w:t>
      </w:r>
      <w:proofErr w:type="spellEnd"/>
      <w:r w:rsidRPr="007D424E">
        <w:t xml:space="preserve">(A) # her bruker vi den innebygde rutinen i </w:t>
      </w:r>
      <w:proofErr w:type="spellStart"/>
      <w:r w:rsidRPr="007D424E">
        <w:t>python</w:t>
      </w:r>
      <w:proofErr w:type="spellEnd"/>
      <w:r w:rsidRPr="007D424E">
        <w:t xml:space="preserve"> for å finne A</w:t>
      </w:r>
      <w:proofErr w:type="gramStart"/>
      <w:r w:rsidRPr="007D424E">
        <w:t>^(</w:t>
      </w:r>
      <w:proofErr w:type="gramEnd"/>
      <w:r w:rsidRPr="007D424E">
        <w:t>-1)</w:t>
      </w:r>
    </w:p>
    <w:p w14:paraId="59840677" w14:textId="77777777" w:rsidR="007D424E" w:rsidRDefault="007D424E" w:rsidP="007D424E">
      <w:pPr>
        <w:pStyle w:val="Code"/>
      </w:pPr>
      <w:proofErr w:type="spellStart"/>
      <w:r w:rsidRPr="007D424E">
        <w:t>print</w:t>
      </w:r>
      <w:proofErr w:type="spellEnd"/>
      <w:r w:rsidRPr="007D424E">
        <w:t>(B)</w:t>
      </w:r>
    </w:p>
    <w:p w14:paraId="545CE4A8" w14:textId="38F8E011" w:rsidR="00D6453B" w:rsidRDefault="00D17FE5" w:rsidP="006B5D33">
      <w:pPr>
        <w:pStyle w:val="P"/>
        <w:rPr>
          <w:rFonts w:eastAsiaTheme="minorEastAsia"/>
        </w:rPr>
      </w:pPr>
      <w:r>
        <w:rPr>
          <w:rFonts w:eastAsiaTheme="minorEastAsia"/>
        </w:rPr>
        <w:t>Dette gir utskriften:</w:t>
      </w:r>
    </w:p>
    <w:p w14:paraId="59F356FB" w14:textId="77777777" w:rsidR="007D424E" w:rsidRDefault="007D424E" w:rsidP="007D424E">
      <w:pPr>
        <w:pStyle w:val="Code"/>
      </w:pPr>
      <w:r>
        <w:lastRenderedPageBreak/>
        <w:t>[[-3.  1.  1.]</w:t>
      </w:r>
    </w:p>
    <w:p w14:paraId="675CAF53" w14:textId="77777777" w:rsidR="007D424E" w:rsidRDefault="007D424E" w:rsidP="007D424E">
      <w:pPr>
        <w:pStyle w:val="Code"/>
      </w:pPr>
      <w:r>
        <w:t xml:space="preserve"> [ 1.  2. -2.]</w:t>
      </w:r>
    </w:p>
    <w:p w14:paraId="51DEF5A2" w14:textId="69BF02AE" w:rsidR="007D424E" w:rsidRDefault="007D424E" w:rsidP="007D424E">
      <w:pPr>
        <w:pStyle w:val="Code"/>
      </w:pPr>
      <w:r>
        <w:t xml:space="preserve"> </w:t>
      </w:r>
      <w:proofErr w:type="gramStart"/>
      <w:r>
        <w:t>[ 1.</w:t>
      </w:r>
      <w:proofErr w:type="gramEnd"/>
      <w:r>
        <w:t xml:space="preserve"> -2.  1.]]</w:t>
      </w:r>
    </w:p>
    <w:p w14:paraId="36C26103" w14:textId="49A3482C" w:rsidR="007D424E" w:rsidRDefault="007D424E" w:rsidP="007D424E">
      <w:pPr>
        <w:pStyle w:val="P"/>
      </w:pPr>
      <w:r>
        <w:t>Som vi ser, er matrisen lik den vi kom fram til.</w:t>
      </w:r>
    </w:p>
    <w:p w14:paraId="3C65CA3E" w14:textId="1DEDFAC9" w:rsidR="007D424E" w:rsidRDefault="007D424E" w:rsidP="007D424E">
      <w:pPr>
        <w:pStyle w:val="P"/>
        <w:rPr>
          <w:rFonts w:eastAsiaTheme="minorEastAsia"/>
        </w:rPr>
      </w:pPr>
      <w:r>
        <w:t xml:space="preserve">I denne oppgaven skal vi også finne et andregradspolynom som går gjennom </w:t>
      </w:r>
      <w:bookmarkStart w:id="0" w:name="_Hlk207461285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(2,2)</m:t>
        </m:r>
      </m:oMath>
      <w:r>
        <w:rPr>
          <w:rFonts w:eastAsiaTheme="minorEastAsia"/>
        </w:rPr>
        <w:t xml:space="preserve">, og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3,2</m:t>
            </m:r>
          </m:e>
        </m:d>
      </m:oMath>
      <w:r>
        <w:rPr>
          <w:rFonts w:eastAsiaTheme="minorEastAsia"/>
        </w:rPr>
        <w:t xml:space="preserve">. </w:t>
      </w:r>
      <w:bookmarkEnd w:id="0"/>
      <w:r>
        <w:rPr>
          <w:rFonts w:eastAsiaTheme="minorEastAsia"/>
        </w:rPr>
        <w:t>Som i oppgave 1, kan vi sette opp et lineært ligningssystem basert på dette:</w:t>
      </w:r>
    </w:p>
    <w:p w14:paraId="764772A6" w14:textId="0F72E936" w:rsidR="007D424E" w:rsidRPr="008902B0" w:rsidRDefault="00000000" w:rsidP="007D424E">
      <w:pPr>
        <w:pStyle w:val="P"/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&amp;a+&amp;b+&amp;c=1</m:t>
              </m:r>
            </m:e>
            <m:e>
              <m:r>
                <w:rPr>
                  <w:rFonts w:ascii="Cambria Math" w:eastAsiaTheme="minorEastAsia" w:hAnsi="Cambria Math"/>
                </w:rPr>
                <m:t>4&amp;a+2&amp;b+&amp;c=2</m:t>
              </m:r>
            </m:e>
            <m:e>
              <m:r>
                <w:rPr>
                  <w:rFonts w:ascii="Cambria Math" w:eastAsiaTheme="minorEastAsia" w:hAnsi="Cambria Math"/>
                </w:rPr>
                <m:t>9&amp;a+3&amp;b+&amp;c=2</m:t>
              </m:r>
            </m:e>
          </m:eqArr>
        </m:oMath>
      </m:oMathPara>
    </w:p>
    <w:p w14:paraId="47BDF551" w14:textId="47A5C244" w:rsidR="008902B0" w:rsidRDefault="008902B0" w:rsidP="007D424E">
      <w:pPr>
        <w:pStyle w:val="P"/>
        <w:rPr>
          <w:rFonts w:eastAsiaTheme="minorEastAsia"/>
        </w:rPr>
      </w:pPr>
      <w:r>
        <w:rPr>
          <w:rFonts w:eastAsiaTheme="minorEastAsia"/>
        </w:rPr>
        <w:t>Om vi løser dette ligningssystemet får vi løsningsmengden:</w:t>
      </w:r>
    </w:p>
    <w:p w14:paraId="49EA2EE0" w14:textId="39CFD3D7" w:rsidR="008902B0" w:rsidRPr="008902B0" w:rsidRDefault="008902B0" w:rsidP="007D424E">
      <w:pPr>
        <w:pStyle w:val="P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L={</m:t>
          </m:r>
          <m:r>
            <w:rPr>
              <w:rFonts w:ascii="Cambria Math" w:eastAsiaTheme="minorEastAsia" w:hAnsi="Cambria Math"/>
            </w:rPr>
            <m:t>a=-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,c=-1}</m:t>
          </m:r>
        </m:oMath>
      </m:oMathPara>
    </w:p>
    <w:p w14:paraId="78DED0CA" w14:textId="10C2A195" w:rsidR="00FA3668" w:rsidRDefault="00FA3668" w:rsidP="007D424E">
      <w:pPr>
        <w:pStyle w:val="P"/>
        <w:rPr>
          <w:rFonts w:eastAsiaTheme="minorEastAsia"/>
        </w:rPr>
      </w:pPr>
      <w:r>
        <w:rPr>
          <w:rFonts w:eastAsiaTheme="minorEastAsia"/>
        </w:rPr>
        <w:t>Altså går følgende polynom</w:t>
      </w:r>
      <w:r w:rsidR="00F50F42">
        <w:rPr>
          <w:rFonts w:eastAsiaTheme="minorEastAsia"/>
        </w:rPr>
        <w:t xml:space="preserve">, som jeg velger å kalle </w:t>
      </w:r>
      <m:oMath>
        <m:r>
          <w:rPr>
            <w:rFonts w:ascii="Cambria Math" w:eastAsiaTheme="minorEastAsia" w:hAnsi="Cambria Math"/>
          </w:rPr>
          <m:t>q</m:t>
        </m:r>
      </m:oMath>
      <w:r w:rsidR="00F50F42">
        <w:rPr>
          <w:rFonts w:eastAsiaTheme="minorEastAsia"/>
        </w:rPr>
        <w:t xml:space="preserve">, </w:t>
      </w:r>
      <w:r>
        <w:rPr>
          <w:rFonts w:eastAsiaTheme="minorEastAsia"/>
        </w:rPr>
        <w:t>gjennom alle de tre punktene:</w:t>
      </w:r>
    </w:p>
    <w:p w14:paraId="35AFB09F" w14:textId="0D1E5D34" w:rsidR="00FA3668" w:rsidRPr="00F50F42" w:rsidRDefault="00F50F42" w:rsidP="007D424E">
      <w:pPr>
        <w:pStyle w:val="P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x-1</m:t>
          </m:r>
        </m:oMath>
      </m:oMathPara>
    </w:p>
    <w:p w14:paraId="1E880504" w14:textId="3D16BEDB" w:rsidR="00611726" w:rsidRDefault="00E474A5" w:rsidP="00E474A5">
      <w:pPr>
        <w:pStyle w:val="P"/>
      </w:pPr>
      <w:r>
        <w:t xml:space="preserve">Av kontinuerlige polynomer med reelle tall er dette det eneste som går gjennom punktene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(2,2)</m:t>
        </m:r>
      </m:oMath>
      <w:r>
        <w:rPr>
          <w:rFonts w:eastAsiaTheme="minorEastAsia"/>
        </w:rPr>
        <w:t xml:space="preserve">, og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3,2</m:t>
            </m:r>
          </m:e>
        </m:d>
      </m:oMath>
      <w:r>
        <w:rPr>
          <w:rFonts w:eastAsiaTheme="minorEastAsia"/>
        </w:rPr>
        <w:t>.</w:t>
      </w:r>
    </w:p>
    <w:p w14:paraId="09CD7804" w14:textId="2539F03B" w:rsidR="00E474A5" w:rsidRPr="00E474A5" w:rsidRDefault="00E474A5" w:rsidP="00E474A5">
      <w:pPr>
        <w:pStyle w:val="P"/>
        <w:rPr>
          <w:i/>
          <w:iCs/>
        </w:rPr>
        <w:sectPr w:rsidR="00E474A5" w:rsidRPr="00E474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i/>
          <w:iCs/>
        </w:rPr>
        <w:t>Oppgave 3 ligger på siste side.</w:t>
      </w:r>
    </w:p>
    <w:p w14:paraId="20F7129B" w14:textId="3BF045E9" w:rsidR="00F50F42" w:rsidRDefault="00F50F42" w:rsidP="00F50F42">
      <w:pPr>
        <w:pStyle w:val="H2"/>
      </w:pPr>
      <w:r>
        <w:lastRenderedPageBreak/>
        <w:t>Oppgave 3</w:t>
      </w:r>
    </w:p>
    <w:p w14:paraId="00BB6121" w14:textId="7322FCD6" w:rsidR="00F50F42" w:rsidRDefault="00F50F42" w:rsidP="00F50F42">
      <w:pPr>
        <w:pStyle w:val="P"/>
      </w:pPr>
      <w:r>
        <w:t>I oppgave 1 og 3 fant vi disse polynomene:</w:t>
      </w:r>
    </w:p>
    <w:p w14:paraId="651F322F" w14:textId="22E61CB0" w:rsidR="00F50F42" w:rsidRDefault="00F50F42" w:rsidP="00F50F42">
      <w:pPr>
        <w:pStyle w:val="P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x-2</m:t>
        </m:r>
      </m:oMath>
      <w:r>
        <w:rPr>
          <w:rFonts w:eastAsiaTheme="minorEastAsia"/>
        </w:rPr>
        <w:t xml:space="preserve">, som gikk gjennom punktene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</m:t>
            </m:r>
          </m:e>
        </m:d>
      </m:oMath>
      <w:r>
        <w:rPr>
          <w:rFonts w:eastAsiaTheme="minorEastAsia"/>
        </w:rPr>
        <w:t xml:space="preserve">, og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</m:t>
            </m:r>
          </m:e>
        </m:d>
      </m:oMath>
      <w:r>
        <w:rPr>
          <w:rFonts w:eastAsiaTheme="minorEastAsia"/>
        </w:rPr>
        <w:t>.</w:t>
      </w:r>
    </w:p>
    <w:p w14:paraId="01302ED6" w14:textId="7AE096BC" w:rsidR="00F50F42" w:rsidRDefault="00F50F42" w:rsidP="00F50F42">
      <w:pPr>
        <w:pStyle w:val="P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x-1</m:t>
        </m:r>
      </m:oMath>
      <w:r>
        <w:rPr>
          <w:rFonts w:eastAsiaTheme="minorEastAsia"/>
        </w:rPr>
        <w:t xml:space="preserve">, som gikk gjennom punktene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(2,2)</m:t>
        </m:r>
      </m:oMath>
      <w:r>
        <w:rPr>
          <w:rFonts w:eastAsiaTheme="minorEastAsia"/>
        </w:rPr>
        <w:t xml:space="preserve">, og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3,2</m:t>
            </m:r>
          </m:e>
        </m:d>
      </m:oMath>
      <w:r>
        <w:rPr>
          <w:rFonts w:eastAsiaTheme="minorEastAsia"/>
        </w:rPr>
        <w:t>.</w:t>
      </w:r>
    </w:p>
    <w:p w14:paraId="16EF2322" w14:textId="72384837" w:rsidR="00F50F42" w:rsidRDefault="00F50F42" w:rsidP="00F50F42">
      <w:pPr>
        <w:pStyle w:val="P"/>
        <w:rPr>
          <w:rFonts w:eastAsiaTheme="minorEastAsia"/>
        </w:rPr>
      </w:pPr>
      <w:r>
        <w:rPr>
          <w:rFonts w:eastAsiaTheme="minorEastAsia"/>
        </w:rPr>
        <w:t xml:space="preserve">Vi skal finne enda et kvadratisk polynom,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som går gjennom punktene </w:t>
      </w:r>
      <m:oMath>
        <m:r>
          <w:rPr>
            <w:rFonts w:ascii="Cambria Math" w:eastAsiaTheme="minorEastAsia" w:hAnsi="Cambria Math"/>
          </w:rPr>
          <m:t>(1,3)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(2,5)</m:t>
        </m:r>
      </m:oMath>
      <w:r>
        <w:rPr>
          <w:rFonts w:eastAsiaTheme="minorEastAsia"/>
        </w:rPr>
        <w:t xml:space="preserve">, og </w:t>
      </w:r>
      <m:oMath>
        <m:r>
          <w:rPr>
            <w:rFonts w:ascii="Cambria Math" w:eastAsiaTheme="minorEastAsia" w:hAnsi="Cambria Math"/>
          </w:rPr>
          <m:t>(3,3)</m:t>
        </m:r>
      </m:oMath>
      <w:r>
        <w:rPr>
          <w:rFonts w:eastAsiaTheme="minorEastAsia"/>
        </w:rPr>
        <w:t xml:space="preserve">. Om vi legger sammen y-verdiene i de to punktene som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går gjennom ved samme x-verdi, ser vi at vi får y-verdiene som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går gjennom ved </w:t>
      </w:r>
      <w:r w:rsidR="00E474A5">
        <w:rPr>
          <w:rFonts w:eastAsiaTheme="minorEastAsia"/>
        </w:rPr>
        <w:t>på samme sted</w:t>
      </w:r>
      <w:r>
        <w:rPr>
          <w:rFonts w:eastAsiaTheme="minorEastAsia"/>
        </w:rPr>
        <w:t xml:space="preserve">. Med andre ord kan vi legge polynomene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sammen for å finne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:</w:t>
      </w:r>
    </w:p>
    <w:p w14:paraId="34799E8C" w14:textId="03B91058" w:rsidR="00F50F42" w:rsidRPr="00F50F42" w:rsidRDefault="00000000" w:rsidP="00F50F42">
      <w:pPr>
        <w:pStyle w:val="P"/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&amp;=p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&amp;=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&amp;=-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x-2-1</m:t>
              </m:r>
            </m:e>
            <m:e>
              <m:r>
                <w:rPr>
                  <w:rFonts w:ascii="Cambria Math" w:eastAsiaTheme="minorEastAsia" w:hAnsi="Cambria Math"/>
                </w:rPr>
                <m:t>&amp;=-2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+8x-3</m:t>
              </m:r>
            </m:e>
          </m:eqArr>
        </m:oMath>
      </m:oMathPara>
    </w:p>
    <w:p w14:paraId="6FDCB76A" w14:textId="01753DB8" w:rsidR="00611726" w:rsidRDefault="00611726" w:rsidP="00F50F42">
      <w:pPr>
        <w:pStyle w:val="P"/>
      </w:pPr>
      <w:r>
        <w:t>Vi sjekker at dette polynomet stemmer med følgende Python-kode:</w:t>
      </w:r>
    </w:p>
    <w:p w14:paraId="5CD5F745" w14:textId="77777777" w:rsidR="00611726" w:rsidRDefault="00611726" w:rsidP="00611726">
      <w:pPr>
        <w:pStyle w:val="Code"/>
      </w:pPr>
      <w:proofErr w:type="spellStart"/>
      <w:r>
        <w:t>def</w:t>
      </w:r>
      <w:proofErr w:type="spellEnd"/>
      <w:r>
        <w:t xml:space="preserve"> r(x):</w:t>
      </w:r>
    </w:p>
    <w:p w14:paraId="177BEC48" w14:textId="77777777" w:rsidR="00611726" w:rsidRDefault="00611726" w:rsidP="00611726">
      <w:pPr>
        <w:pStyle w:val="Code"/>
      </w:pPr>
      <w:r>
        <w:t xml:space="preserve">    </w:t>
      </w:r>
      <w:proofErr w:type="spellStart"/>
      <w:r>
        <w:t>return</w:t>
      </w:r>
      <w:proofErr w:type="spellEnd"/>
      <w:r>
        <w:t xml:space="preserve"> -2*x**2 + 8*x - 3</w:t>
      </w:r>
    </w:p>
    <w:p w14:paraId="0824544F" w14:textId="77777777" w:rsidR="00611726" w:rsidRDefault="00611726" w:rsidP="00611726">
      <w:pPr>
        <w:pStyle w:val="Code"/>
      </w:pPr>
    </w:p>
    <w:p w14:paraId="74C31F7B" w14:textId="77777777" w:rsidR="00611726" w:rsidRDefault="00611726" w:rsidP="00611726">
      <w:pPr>
        <w:pStyle w:val="Code"/>
      </w:pPr>
      <w:proofErr w:type="spellStart"/>
      <w:r>
        <w:t>print</w:t>
      </w:r>
      <w:proofErr w:type="spellEnd"/>
      <w:r>
        <w:t>(</w:t>
      </w:r>
      <w:proofErr w:type="spellStart"/>
      <w:r>
        <w:t>f"r</w:t>
      </w:r>
      <w:proofErr w:type="spellEnd"/>
      <w:r>
        <w:t>(</w:t>
      </w:r>
      <w:proofErr w:type="gramStart"/>
      <w:r>
        <w:t>1)=</w:t>
      </w:r>
      <w:proofErr w:type="gramEnd"/>
      <w:r>
        <w:t>{</w:t>
      </w:r>
      <w:proofErr w:type="gramStart"/>
      <w:r>
        <w:t>r(</w:t>
      </w:r>
      <w:proofErr w:type="gramEnd"/>
      <w:r>
        <w:t>1)}")</w:t>
      </w:r>
    </w:p>
    <w:p w14:paraId="7C9BA824" w14:textId="77777777" w:rsidR="00611726" w:rsidRDefault="00611726" w:rsidP="00611726">
      <w:pPr>
        <w:pStyle w:val="Code"/>
      </w:pPr>
      <w:proofErr w:type="spellStart"/>
      <w:r>
        <w:t>print</w:t>
      </w:r>
      <w:proofErr w:type="spellEnd"/>
      <w:r>
        <w:t>(</w:t>
      </w:r>
      <w:proofErr w:type="spellStart"/>
      <w:r>
        <w:t>f"r</w:t>
      </w:r>
      <w:proofErr w:type="spellEnd"/>
      <w:r>
        <w:t>(</w:t>
      </w:r>
      <w:proofErr w:type="gramStart"/>
      <w:r>
        <w:t>2)=</w:t>
      </w:r>
      <w:proofErr w:type="gramEnd"/>
      <w:r>
        <w:t>{</w:t>
      </w:r>
      <w:proofErr w:type="gramStart"/>
      <w:r>
        <w:t>r(</w:t>
      </w:r>
      <w:proofErr w:type="gramEnd"/>
      <w:r>
        <w:t>2)}")</w:t>
      </w:r>
    </w:p>
    <w:p w14:paraId="08C3EEE5" w14:textId="7A8E7405" w:rsidR="00611726" w:rsidRDefault="00611726" w:rsidP="00611726">
      <w:pPr>
        <w:pStyle w:val="Code"/>
      </w:pPr>
      <w:proofErr w:type="spellStart"/>
      <w:r>
        <w:t>print</w:t>
      </w:r>
      <w:proofErr w:type="spellEnd"/>
      <w:r>
        <w:t>(</w:t>
      </w:r>
      <w:proofErr w:type="spellStart"/>
      <w:r>
        <w:t>f"r</w:t>
      </w:r>
      <w:proofErr w:type="spellEnd"/>
      <w:r>
        <w:t>(</w:t>
      </w:r>
      <w:proofErr w:type="gramStart"/>
      <w:r>
        <w:t>3)=</w:t>
      </w:r>
      <w:proofErr w:type="gramEnd"/>
      <w:r>
        <w:t>{</w:t>
      </w:r>
      <w:proofErr w:type="gramStart"/>
      <w:r>
        <w:t>r(</w:t>
      </w:r>
      <w:proofErr w:type="gramEnd"/>
      <w:r>
        <w:t>3)}")</w:t>
      </w:r>
    </w:p>
    <w:p w14:paraId="4FB1EFC8" w14:textId="439F3FB0" w:rsidR="00611726" w:rsidRDefault="00611726" w:rsidP="00611726">
      <w:pPr>
        <w:pStyle w:val="P"/>
      </w:pPr>
      <w:r>
        <w:t>Dette gir utskriften:</w:t>
      </w:r>
    </w:p>
    <w:p w14:paraId="3902AC0E" w14:textId="77777777" w:rsidR="00611726" w:rsidRDefault="00611726" w:rsidP="00611726">
      <w:pPr>
        <w:pStyle w:val="Code"/>
      </w:pPr>
      <w:proofErr w:type="gramStart"/>
      <w:r>
        <w:t>r(1)=</w:t>
      </w:r>
      <w:proofErr w:type="gramEnd"/>
      <w:r>
        <w:t>3</w:t>
      </w:r>
    </w:p>
    <w:p w14:paraId="368F6257" w14:textId="77777777" w:rsidR="00611726" w:rsidRDefault="00611726" w:rsidP="00611726">
      <w:pPr>
        <w:pStyle w:val="Code"/>
      </w:pPr>
      <w:proofErr w:type="gramStart"/>
      <w:r>
        <w:t>r(2)=</w:t>
      </w:r>
      <w:proofErr w:type="gramEnd"/>
      <w:r>
        <w:t>5</w:t>
      </w:r>
    </w:p>
    <w:p w14:paraId="770F7D15" w14:textId="35BC617F" w:rsidR="00611726" w:rsidRDefault="00611726" w:rsidP="00611726">
      <w:pPr>
        <w:pStyle w:val="Code"/>
      </w:pPr>
      <w:proofErr w:type="gramStart"/>
      <w:r>
        <w:t>r(3)=</w:t>
      </w:r>
      <w:proofErr w:type="gramEnd"/>
      <w:r>
        <w:t>3</w:t>
      </w:r>
    </w:p>
    <w:p w14:paraId="2EB50688" w14:textId="2878E112" w:rsidR="00611726" w:rsidRPr="00F50F42" w:rsidRDefault="00611726" w:rsidP="00611726">
      <w:pPr>
        <w:pStyle w:val="P"/>
      </w:pPr>
      <w:r>
        <w:t xml:space="preserve">Som vi ser, stemmer det at polynomet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er gitt ved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+8x-3</m:t>
        </m:r>
      </m:oMath>
      <w:r>
        <w:rPr>
          <w:rFonts w:eastAsiaTheme="minorEastAsia"/>
        </w:rPr>
        <w:t>.</w:t>
      </w:r>
    </w:p>
    <w:sectPr w:rsidR="00611726" w:rsidRPr="00F50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7F97A" w14:textId="77777777" w:rsidR="001453C2" w:rsidRDefault="001453C2" w:rsidP="00D424D3">
      <w:pPr>
        <w:spacing w:after="0" w:line="240" w:lineRule="auto"/>
      </w:pPr>
      <w:r>
        <w:separator/>
      </w:r>
    </w:p>
  </w:endnote>
  <w:endnote w:type="continuationSeparator" w:id="0">
    <w:p w14:paraId="1A1CF1A4" w14:textId="77777777" w:rsidR="001453C2" w:rsidRDefault="001453C2" w:rsidP="00D4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4506958"/>
      <w:docPartObj>
        <w:docPartGallery w:val="Page Numbers (Bottom of Page)"/>
        <w:docPartUnique/>
      </w:docPartObj>
    </w:sdtPr>
    <w:sdtEndPr>
      <w:rPr>
        <w:rStyle w:val="PChar"/>
        <w:rFonts w:ascii="Open Sans" w:hAnsi="Open Sans" w:cs="Open Sans"/>
        <w:color w:val="808080" w:themeColor="background1" w:themeShade="80"/>
        <w:sz w:val="16"/>
        <w:szCs w:val="16"/>
        <w:lang w:val="nb-NO"/>
      </w:rPr>
    </w:sdtEndPr>
    <w:sdtContent>
      <w:p w14:paraId="48C76CEC" w14:textId="77777777" w:rsidR="00D424D3" w:rsidRPr="00D424D3" w:rsidRDefault="00D424D3" w:rsidP="00D424D3">
        <w:pPr>
          <w:pStyle w:val="Footer"/>
          <w:jc w:val="center"/>
          <w:rPr>
            <w:rStyle w:val="PChar"/>
            <w:color w:val="808080" w:themeColor="background1" w:themeShade="80"/>
            <w:sz w:val="16"/>
            <w:szCs w:val="16"/>
          </w:rPr>
        </w:pPr>
        <w:r w:rsidRPr="00D424D3">
          <w:rPr>
            <w:rStyle w:val="PChar"/>
            <w:color w:val="808080" w:themeColor="background1" w:themeShade="80"/>
            <w:sz w:val="16"/>
            <w:szCs w:val="16"/>
          </w:rPr>
          <w:fldChar w:fldCharType="begin"/>
        </w:r>
        <w:r w:rsidRPr="00D424D3">
          <w:rPr>
            <w:rStyle w:val="PChar"/>
            <w:color w:val="808080" w:themeColor="background1" w:themeShade="80"/>
            <w:sz w:val="16"/>
            <w:szCs w:val="16"/>
          </w:rPr>
          <w:instrText>PAGE   \* MERGEFORMAT</w:instrText>
        </w:r>
        <w:r w:rsidRPr="00D424D3">
          <w:rPr>
            <w:rStyle w:val="PChar"/>
            <w:color w:val="808080" w:themeColor="background1" w:themeShade="80"/>
            <w:sz w:val="16"/>
            <w:szCs w:val="16"/>
          </w:rPr>
          <w:fldChar w:fldCharType="separate"/>
        </w:r>
        <w:r w:rsidRPr="00D424D3">
          <w:rPr>
            <w:rStyle w:val="PChar"/>
            <w:color w:val="808080" w:themeColor="background1" w:themeShade="80"/>
            <w:sz w:val="16"/>
            <w:szCs w:val="16"/>
          </w:rPr>
          <w:t>2</w:t>
        </w:r>
        <w:r w:rsidRPr="00D424D3">
          <w:rPr>
            <w:rStyle w:val="PChar"/>
            <w:color w:val="808080" w:themeColor="background1" w:themeShade="80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0E658" w14:textId="77777777" w:rsidR="001453C2" w:rsidRDefault="001453C2" w:rsidP="00D424D3">
      <w:pPr>
        <w:spacing w:after="0" w:line="240" w:lineRule="auto"/>
      </w:pPr>
      <w:r>
        <w:separator/>
      </w:r>
    </w:p>
  </w:footnote>
  <w:footnote w:type="continuationSeparator" w:id="0">
    <w:p w14:paraId="36FC008F" w14:textId="77777777" w:rsidR="001453C2" w:rsidRDefault="001453C2" w:rsidP="00D4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7FCF6" w14:textId="67E44E59" w:rsidR="00D424D3" w:rsidRPr="00D424D3" w:rsidRDefault="00D424D3" w:rsidP="00D424D3">
    <w:pPr>
      <w:pStyle w:val="P"/>
      <w:tabs>
        <w:tab w:val="center" w:pos="4507"/>
        <w:tab w:val="right" w:pos="9029"/>
      </w:tabs>
      <w:rPr>
        <w:color w:val="808080" w:themeColor="background1" w:themeShade="80"/>
        <w:sz w:val="16"/>
        <w:szCs w:val="16"/>
        <w:lang w:val="en-GB"/>
      </w:rPr>
    </w:pPr>
    <w:r w:rsidRPr="00D424D3">
      <w:rPr>
        <w:color w:val="808080" w:themeColor="background1" w:themeShade="80"/>
        <w:sz w:val="16"/>
        <w:szCs w:val="16"/>
        <w:lang w:val="en-GB"/>
      </w:rPr>
      <w:t>Victor Hermanrud Barrum</w:t>
    </w:r>
    <w:r w:rsidRPr="00D424D3">
      <w:rPr>
        <w:color w:val="808080" w:themeColor="background1" w:themeShade="80"/>
        <w:sz w:val="16"/>
        <w:szCs w:val="16"/>
        <w:lang w:val="en-GB"/>
      </w:rPr>
      <w:tab/>
    </w:r>
    <w:r w:rsidRPr="00D424D3">
      <w:rPr>
        <w:color w:val="808080" w:themeColor="background1" w:themeShade="80"/>
        <w:sz w:val="16"/>
        <w:szCs w:val="16"/>
        <w:lang w:val="en-GB"/>
      </w:rPr>
      <w:tab/>
    </w:r>
    <w:r w:rsidRPr="00D424D3">
      <w:rPr>
        <w:color w:val="808080" w:themeColor="background1" w:themeShade="80"/>
        <w:sz w:val="16"/>
        <w:szCs w:val="16"/>
        <w:lang w:val="en-GB"/>
      </w:rPr>
      <w:fldChar w:fldCharType="begin"/>
    </w:r>
    <w:r w:rsidRPr="00D424D3">
      <w:rPr>
        <w:color w:val="808080" w:themeColor="background1" w:themeShade="80"/>
        <w:sz w:val="16"/>
        <w:szCs w:val="16"/>
      </w:rPr>
      <w:instrText xml:space="preserve"> TIME \@ "d. MMMM yyyy" </w:instrText>
    </w:r>
    <w:r w:rsidRPr="00D424D3">
      <w:rPr>
        <w:color w:val="808080" w:themeColor="background1" w:themeShade="80"/>
        <w:sz w:val="16"/>
        <w:szCs w:val="16"/>
        <w:lang w:val="en-GB"/>
      </w:rPr>
      <w:fldChar w:fldCharType="separate"/>
    </w:r>
    <w:r w:rsidR="006E11EC">
      <w:rPr>
        <w:noProof/>
        <w:color w:val="808080" w:themeColor="background1" w:themeShade="80"/>
        <w:sz w:val="16"/>
        <w:szCs w:val="16"/>
      </w:rPr>
      <w:t>30. august 2025</w:t>
    </w:r>
    <w:r w:rsidRPr="00D424D3">
      <w:rPr>
        <w:color w:val="808080" w:themeColor="background1" w:themeShade="80"/>
        <w:sz w:val="16"/>
        <w:szCs w:val="16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450BF"/>
    <w:multiLevelType w:val="hybridMultilevel"/>
    <w:tmpl w:val="1004A528"/>
    <w:lvl w:ilvl="0" w:tplc="607847B4">
      <w:numFmt w:val="bullet"/>
      <w:lvlText w:val="•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2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drawingGridHorizontalSpacing w:val="144"/>
  <w:drawingGridVerticalSpacing w:val="144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E0"/>
    <w:rsid w:val="00002D9A"/>
    <w:rsid w:val="0000600D"/>
    <w:rsid w:val="000208E0"/>
    <w:rsid w:val="000405D8"/>
    <w:rsid w:val="000E5178"/>
    <w:rsid w:val="00121FB8"/>
    <w:rsid w:val="001453C2"/>
    <w:rsid w:val="001855E1"/>
    <w:rsid w:val="001B1091"/>
    <w:rsid w:val="00227BB1"/>
    <w:rsid w:val="002E0E00"/>
    <w:rsid w:val="002E7CA9"/>
    <w:rsid w:val="00335207"/>
    <w:rsid w:val="004C0A0B"/>
    <w:rsid w:val="004E009B"/>
    <w:rsid w:val="004F7532"/>
    <w:rsid w:val="00511AFC"/>
    <w:rsid w:val="005810BB"/>
    <w:rsid w:val="005D3251"/>
    <w:rsid w:val="005E5C63"/>
    <w:rsid w:val="00611726"/>
    <w:rsid w:val="00612AD0"/>
    <w:rsid w:val="0061588A"/>
    <w:rsid w:val="00667977"/>
    <w:rsid w:val="00684D84"/>
    <w:rsid w:val="006A5F94"/>
    <w:rsid w:val="006B5D33"/>
    <w:rsid w:val="006C277F"/>
    <w:rsid w:val="006C62D1"/>
    <w:rsid w:val="006D6B23"/>
    <w:rsid w:val="006E11EC"/>
    <w:rsid w:val="006E7B24"/>
    <w:rsid w:val="00727CFC"/>
    <w:rsid w:val="007358D6"/>
    <w:rsid w:val="00777DEE"/>
    <w:rsid w:val="007D13A9"/>
    <w:rsid w:val="007D424E"/>
    <w:rsid w:val="007E115A"/>
    <w:rsid w:val="007E534F"/>
    <w:rsid w:val="008407A5"/>
    <w:rsid w:val="00847C01"/>
    <w:rsid w:val="00850B32"/>
    <w:rsid w:val="00857A52"/>
    <w:rsid w:val="00880808"/>
    <w:rsid w:val="008902B0"/>
    <w:rsid w:val="008D531B"/>
    <w:rsid w:val="008D619A"/>
    <w:rsid w:val="009149C2"/>
    <w:rsid w:val="009316CE"/>
    <w:rsid w:val="00962DD7"/>
    <w:rsid w:val="0097212B"/>
    <w:rsid w:val="00977F15"/>
    <w:rsid w:val="00980E7F"/>
    <w:rsid w:val="00994431"/>
    <w:rsid w:val="00A00506"/>
    <w:rsid w:val="00A6505A"/>
    <w:rsid w:val="00A830F0"/>
    <w:rsid w:val="00A87983"/>
    <w:rsid w:val="00AC77EB"/>
    <w:rsid w:val="00B42FE3"/>
    <w:rsid w:val="00B85EA1"/>
    <w:rsid w:val="00B87F9E"/>
    <w:rsid w:val="00C55717"/>
    <w:rsid w:val="00C751DF"/>
    <w:rsid w:val="00CA7CC0"/>
    <w:rsid w:val="00CD7711"/>
    <w:rsid w:val="00D17E84"/>
    <w:rsid w:val="00D17FE5"/>
    <w:rsid w:val="00D424D3"/>
    <w:rsid w:val="00D4572A"/>
    <w:rsid w:val="00D477B4"/>
    <w:rsid w:val="00D6453B"/>
    <w:rsid w:val="00DA56DF"/>
    <w:rsid w:val="00E474A5"/>
    <w:rsid w:val="00EF1739"/>
    <w:rsid w:val="00F00DAC"/>
    <w:rsid w:val="00F215DC"/>
    <w:rsid w:val="00F27351"/>
    <w:rsid w:val="00F50F42"/>
    <w:rsid w:val="00FA3668"/>
    <w:rsid w:val="00FA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1CFF"/>
  <w15:chartTrackingRefBased/>
  <w15:docId w15:val="{8A30C25D-41B3-4642-8D8A-19DEC0A8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4E0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E0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0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0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0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0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0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0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0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itle">
    <w:name w:val="StandardTitle"/>
    <w:basedOn w:val="Normal"/>
    <w:link w:val="StandardTitleChar"/>
    <w:rsid w:val="00857A52"/>
    <w:pPr>
      <w:pBdr>
        <w:top w:val="single" w:sz="6" w:space="7" w:color="auto"/>
        <w:bottom w:val="single" w:sz="6" w:space="1" w:color="auto"/>
      </w:pBdr>
      <w:spacing w:after="720" w:line="360" w:lineRule="auto"/>
      <w:jc w:val="center"/>
    </w:pPr>
    <w:rPr>
      <w:b/>
      <w:bCs/>
    </w:rPr>
  </w:style>
  <w:style w:type="character" w:customStyle="1" w:styleId="StandardTitleChar">
    <w:name w:val="StandardTitle Char"/>
    <w:basedOn w:val="DefaultParagraphFont"/>
    <w:link w:val="StandardTitle"/>
    <w:rsid w:val="00857A52"/>
    <w:rPr>
      <w:b/>
      <w:bCs/>
    </w:rPr>
  </w:style>
  <w:style w:type="paragraph" w:customStyle="1" w:styleId="StandardHeader">
    <w:name w:val="StandardHeader"/>
    <w:basedOn w:val="Normal"/>
    <w:link w:val="StandardHeaderChar"/>
    <w:rsid w:val="00857A52"/>
    <w:pPr>
      <w:pBdr>
        <w:bottom w:val="single" w:sz="6" w:space="1" w:color="auto"/>
      </w:pBdr>
      <w:spacing w:after="120" w:line="360" w:lineRule="auto"/>
    </w:pPr>
    <w:rPr>
      <w:b/>
      <w:bCs/>
    </w:rPr>
  </w:style>
  <w:style w:type="character" w:customStyle="1" w:styleId="StandardHeaderChar">
    <w:name w:val="StandardHeader Char"/>
    <w:basedOn w:val="DefaultParagraphFont"/>
    <w:link w:val="StandardHeader"/>
    <w:rsid w:val="00857A52"/>
    <w:rPr>
      <w:b/>
      <w:bCs/>
    </w:rPr>
  </w:style>
  <w:style w:type="paragraph" w:customStyle="1" w:styleId="StandardParagraph">
    <w:name w:val="StandardParagraph"/>
    <w:basedOn w:val="Normal"/>
    <w:link w:val="StandardParagraphChar"/>
    <w:rsid w:val="00857A52"/>
    <w:pPr>
      <w:spacing w:after="360"/>
      <w:contextualSpacing/>
    </w:pPr>
  </w:style>
  <w:style w:type="character" w:customStyle="1" w:styleId="StandardParagraphChar">
    <w:name w:val="StandardParagraph Char"/>
    <w:basedOn w:val="DefaultParagraphFont"/>
    <w:link w:val="StandardParagraph"/>
    <w:rsid w:val="00857A52"/>
  </w:style>
  <w:style w:type="paragraph" w:customStyle="1" w:styleId="PARAGRAPH">
    <w:name w:val="PARAGRAPH"/>
    <w:link w:val="PARAGRAPHChar"/>
    <w:rsid w:val="001855E1"/>
    <w:pPr>
      <w:tabs>
        <w:tab w:val="left" w:pos="360"/>
        <w:tab w:val="right" w:pos="9000"/>
      </w:tabs>
      <w:spacing w:before="240" w:after="240" w:line="360" w:lineRule="auto"/>
      <w:jc w:val="both"/>
    </w:pPr>
    <w:rPr>
      <w:lang w:val="nn-NO"/>
    </w:rPr>
  </w:style>
  <w:style w:type="character" w:customStyle="1" w:styleId="PARAGRAPHChar">
    <w:name w:val="PARAGRAPH Char"/>
    <w:basedOn w:val="DefaultParagraphFont"/>
    <w:link w:val="PARAGRAPH"/>
    <w:rsid w:val="001855E1"/>
    <w:rPr>
      <w:lang w:val="nn-NO"/>
    </w:rPr>
  </w:style>
  <w:style w:type="paragraph" w:customStyle="1" w:styleId="Title1">
    <w:name w:val="Title1"/>
    <w:basedOn w:val="Sub-subtitle"/>
    <w:link w:val="TITLEChar"/>
    <w:rsid w:val="001855E1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tabs>
        <w:tab w:val="clear" w:pos="9000"/>
      </w:tabs>
      <w:spacing w:before="720" w:after="720"/>
      <w:outlineLvl w:val="0"/>
    </w:pPr>
    <w:rPr>
      <w:smallCaps/>
      <w:color w:val="404040" w:themeColor="text1" w:themeTint="BF"/>
      <w:sz w:val="56"/>
      <w:szCs w:val="56"/>
    </w:rPr>
  </w:style>
  <w:style w:type="character" w:customStyle="1" w:styleId="TITLEChar">
    <w:name w:val="TITLE Char"/>
    <w:basedOn w:val="DefaultParagraphFont"/>
    <w:link w:val="Title1"/>
    <w:rsid w:val="001855E1"/>
    <w:rPr>
      <w:b/>
      <w:bCs/>
      <w:smallCaps/>
      <w:color w:val="404040" w:themeColor="text1" w:themeTint="BF"/>
      <w:sz w:val="56"/>
      <w:szCs w:val="56"/>
      <w:lang w:val="nn-NO"/>
    </w:rPr>
  </w:style>
  <w:style w:type="paragraph" w:customStyle="1" w:styleId="Sub-subtitle">
    <w:name w:val="Sub-subtitle"/>
    <w:basedOn w:val="Normal"/>
    <w:rsid w:val="001855E1"/>
    <w:pPr>
      <w:keepNext/>
      <w:keepLines/>
      <w:tabs>
        <w:tab w:val="right" w:pos="9000"/>
      </w:tabs>
      <w:spacing w:before="480" w:after="240" w:line="276" w:lineRule="auto"/>
      <w:jc w:val="both"/>
      <w:outlineLvl w:val="1"/>
    </w:pPr>
    <w:rPr>
      <w:b/>
      <w:bCs/>
      <w:sz w:val="48"/>
      <w:szCs w:val="48"/>
      <w:lang w:val="nn-NO"/>
    </w:rPr>
  </w:style>
  <w:style w:type="paragraph" w:customStyle="1" w:styleId="HEADERPARAGRAPH">
    <w:name w:val="HEADER_PARAGRAPH"/>
    <w:basedOn w:val="PARAGRAPH"/>
    <w:link w:val="HEADERPARAGRAPHChar"/>
    <w:rsid w:val="001855E1"/>
    <w:pPr>
      <w:tabs>
        <w:tab w:val="center" w:pos="4500"/>
        <w:tab w:val="right" w:pos="9029"/>
      </w:tabs>
    </w:pPr>
  </w:style>
  <w:style w:type="character" w:customStyle="1" w:styleId="HEADERPARAGRAPHChar">
    <w:name w:val="HEADER_PARAGRAPH Char"/>
    <w:basedOn w:val="PARAGRAPHChar"/>
    <w:link w:val="HEADERPARAGRAPH"/>
    <w:rsid w:val="001855E1"/>
    <w:rPr>
      <w:lang w:val="nn-NO"/>
    </w:rPr>
  </w:style>
  <w:style w:type="paragraph" w:customStyle="1" w:styleId="DIALOGUE">
    <w:name w:val="DIALOGUE"/>
    <w:basedOn w:val="PARAGRAPH"/>
    <w:link w:val="DIALOGUEChar"/>
    <w:rsid w:val="001855E1"/>
    <w:pPr>
      <w:tabs>
        <w:tab w:val="clear" w:pos="360"/>
        <w:tab w:val="left" w:leader="dot" w:pos="2160"/>
      </w:tabs>
      <w:spacing w:after="0"/>
      <w:ind w:left="2160" w:hanging="1440"/>
    </w:pPr>
  </w:style>
  <w:style w:type="character" w:customStyle="1" w:styleId="DIALOGUEChar">
    <w:name w:val="DIALOGUE Char"/>
    <w:basedOn w:val="PARAGRAPHChar"/>
    <w:link w:val="DIALOGUE"/>
    <w:rsid w:val="001855E1"/>
    <w:rPr>
      <w:lang w:val="nn-NO"/>
    </w:rPr>
  </w:style>
  <w:style w:type="paragraph" w:customStyle="1" w:styleId="SPACELESSPARAGRAPH">
    <w:name w:val="SPACELESS_PARAGRAPH"/>
    <w:basedOn w:val="PARAGRAPH"/>
    <w:link w:val="SPACELESSPARAGRAPHChar"/>
    <w:rsid w:val="00F215DC"/>
    <w:pPr>
      <w:keepNext/>
      <w:keepLines/>
      <w:tabs>
        <w:tab w:val="clear" w:pos="360"/>
        <w:tab w:val="clear" w:pos="9000"/>
      </w:tabs>
      <w:spacing w:before="0" w:after="0"/>
      <w:jc w:val="left"/>
    </w:pPr>
  </w:style>
  <w:style w:type="character" w:customStyle="1" w:styleId="SPACELESSPARAGRAPHChar">
    <w:name w:val="SPACELESS_PARAGRAPH Char"/>
    <w:basedOn w:val="PARAGRAPHChar"/>
    <w:link w:val="SPACELESSPARAGRAPH"/>
    <w:rsid w:val="00F215DC"/>
    <w:rPr>
      <w:lang w:val="nn-NO"/>
    </w:rPr>
  </w:style>
  <w:style w:type="paragraph" w:customStyle="1" w:styleId="RIGHTPARAGRAPH">
    <w:name w:val="RIGHT_PARAGRAPH"/>
    <w:basedOn w:val="LEFTPARAGRAPH"/>
    <w:link w:val="RIGHTPARAGRAPHChar"/>
    <w:rsid w:val="00612AD0"/>
    <w:pPr>
      <w:ind w:left="4709" w:right="0"/>
    </w:pPr>
    <w:rPr>
      <w:noProof/>
    </w:rPr>
  </w:style>
  <w:style w:type="character" w:customStyle="1" w:styleId="RIGHTPARAGRAPHChar">
    <w:name w:val="RIGHT_PARAGRAPH Char"/>
    <w:basedOn w:val="LEFTPARAGRAPHChar"/>
    <w:link w:val="RIGHTPARAGRAPH"/>
    <w:rsid w:val="00612AD0"/>
    <w:rPr>
      <w:noProof/>
      <w:lang w:val="nb-NO"/>
    </w:rPr>
  </w:style>
  <w:style w:type="paragraph" w:customStyle="1" w:styleId="LEFTPARAGRAPH">
    <w:name w:val="LEFT_PARAGRAPH"/>
    <w:basedOn w:val="PARAGRAPH"/>
    <w:link w:val="LEFTPARAGRAPHChar"/>
    <w:rsid w:val="00612AD0"/>
    <w:pPr>
      <w:tabs>
        <w:tab w:val="clear" w:pos="360"/>
        <w:tab w:val="clear" w:pos="9000"/>
      </w:tabs>
      <w:ind w:right="4867"/>
    </w:pPr>
    <w:rPr>
      <w:lang w:val="nb-NO"/>
    </w:rPr>
  </w:style>
  <w:style w:type="character" w:customStyle="1" w:styleId="LEFTPARAGRAPHChar">
    <w:name w:val="LEFT_PARAGRAPH Char"/>
    <w:basedOn w:val="PARAGRAPHChar"/>
    <w:link w:val="LEFTPARAGRAPH"/>
    <w:rsid w:val="00612AD0"/>
    <w:rPr>
      <w:lang w:val="nb-NO"/>
    </w:rPr>
  </w:style>
  <w:style w:type="paragraph" w:styleId="Caption">
    <w:name w:val="caption"/>
    <w:basedOn w:val="Normal"/>
    <w:next w:val="Normal"/>
    <w:uiPriority w:val="35"/>
    <w:unhideWhenUsed/>
    <w:rsid w:val="00850B32"/>
    <w:pPr>
      <w:framePr w:wrap="around" w:vAnchor="text" w:hAnchor="text" w:y="1"/>
      <w:spacing w:after="200" w:line="360" w:lineRule="auto"/>
    </w:pPr>
    <w:rPr>
      <w:b/>
      <w:iCs/>
      <w:szCs w:val="18"/>
      <w:lang w:val="nn-NO"/>
      <w14:textOutline w14:w="9525" w14:cap="sq" w14:cmpd="sng" w14:algn="ctr">
        <w14:noFill/>
        <w14:prstDash w14:val="solid"/>
        <w14:bevel/>
      </w14:textOutline>
    </w:rPr>
  </w:style>
  <w:style w:type="paragraph" w:customStyle="1" w:styleId="Undertitle">
    <w:name w:val="Undertitle"/>
    <w:basedOn w:val="PARAGRAPH"/>
    <w:rsid w:val="00A87983"/>
    <w:pPr>
      <w:keepNext/>
      <w:tabs>
        <w:tab w:val="clear" w:pos="360"/>
        <w:tab w:val="clear" w:pos="9000"/>
      </w:tabs>
      <w:spacing w:before="0" w:after="0"/>
      <w:jc w:val="left"/>
    </w:pPr>
    <w:rPr>
      <w:b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4E0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09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09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09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0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0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0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09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0"/>
    <w:uiPriority w:val="10"/>
    <w:rsid w:val="004E0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4E0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4E00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09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4E0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4E0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4E0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4E0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4E009B"/>
    <w:rPr>
      <w:b/>
      <w:bCs/>
      <w:smallCaps/>
      <w:color w:val="0F4761" w:themeColor="accent1" w:themeShade="BF"/>
      <w:spacing w:val="5"/>
    </w:rPr>
  </w:style>
  <w:style w:type="paragraph" w:customStyle="1" w:styleId="H2">
    <w:name w:val="H2"/>
    <w:basedOn w:val="Normal"/>
    <w:next w:val="P"/>
    <w:link w:val="H2Char"/>
    <w:qFormat/>
    <w:rsid w:val="00FA65FE"/>
    <w:pPr>
      <w:spacing w:after="120" w:line="276" w:lineRule="auto"/>
    </w:pPr>
    <w:rPr>
      <w:rFonts w:ascii="Open Sans SemiBold" w:hAnsi="Open Sans SemiBold" w:cs="Open Sans SemiBold"/>
      <w:sz w:val="36"/>
      <w:szCs w:val="36"/>
      <w:lang w:val="nb-NO"/>
    </w:rPr>
  </w:style>
  <w:style w:type="character" w:customStyle="1" w:styleId="H2Char">
    <w:name w:val="H2 Char"/>
    <w:basedOn w:val="DefaultParagraphFont"/>
    <w:link w:val="H2"/>
    <w:rsid w:val="00FA65FE"/>
    <w:rPr>
      <w:rFonts w:ascii="Open Sans SemiBold" w:hAnsi="Open Sans SemiBold" w:cs="Open Sans SemiBold"/>
      <w:sz w:val="36"/>
      <w:szCs w:val="36"/>
      <w:lang w:val="nb-NO"/>
    </w:rPr>
  </w:style>
  <w:style w:type="paragraph" w:customStyle="1" w:styleId="P">
    <w:name w:val="P"/>
    <w:basedOn w:val="Normal"/>
    <w:link w:val="PChar"/>
    <w:qFormat/>
    <w:rsid w:val="00FA65FE"/>
    <w:pPr>
      <w:spacing w:after="240" w:line="240" w:lineRule="auto"/>
      <w:jc w:val="both"/>
    </w:pPr>
    <w:rPr>
      <w:rFonts w:ascii="Open Sans" w:hAnsi="Open Sans" w:cs="Open Sans"/>
      <w:lang w:val="nb-NO"/>
    </w:rPr>
  </w:style>
  <w:style w:type="character" w:customStyle="1" w:styleId="PChar">
    <w:name w:val="P Char"/>
    <w:basedOn w:val="DefaultParagraphFont"/>
    <w:link w:val="P"/>
    <w:rsid w:val="00FA65FE"/>
    <w:rPr>
      <w:rFonts w:ascii="Open Sans" w:hAnsi="Open Sans" w:cs="Open Sans"/>
      <w:lang w:val="nb-NO"/>
    </w:rPr>
  </w:style>
  <w:style w:type="paragraph" w:customStyle="1" w:styleId="H3">
    <w:name w:val="H3"/>
    <w:basedOn w:val="P"/>
    <w:next w:val="P"/>
    <w:link w:val="H3Char"/>
    <w:qFormat/>
    <w:rsid w:val="00FA65FE"/>
    <w:pPr>
      <w:spacing w:after="0"/>
      <w:jc w:val="left"/>
    </w:pPr>
    <w:rPr>
      <w:rFonts w:ascii="Open Sans SemiBold" w:hAnsi="Open Sans SemiBold"/>
    </w:rPr>
  </w:style>
  <w:style w:type="character" w:customStyle="1" w:styleId="H3Char">
    <w:name w:val="H3 Char"/>
    <w:basedOn w:val="PChar"/>
    <w:link w:val="H3"/>
    <w:rsid w:val="00FA65FE"/>
    <w:rPr>
      <w:rFonts w:ascii="Open Sans SemiBold" w:hAnsi="Open Sans SemiBold" w:cs="Open Sans"/>
      <w:lang w:val="nb-NO"/>
    </w:rPr>
  </w:style>
  <w:style w:type="paragraph" w:customStyle="1" w:styleId="H1">
    <w:name w:val="H1"/>
    <w:basedOn w:val="H2"/>
    <w:next w:val="H2"/>
    <w:link w:val="H1Char"/>
    <w:qFormat/>
    <w:rsid w:val="00F00DAC"/>
    <w:pPr>
      <w:pBdr>
        <w:bottom w:val="single" w:sz="4" w:space="1" w:color="BFBFBF" w:themeColor="background1" w:themeShade="BF"/>
      </w:pBdr>
      <w:spacing w:after="360" w:line="360" w:lineRule="auto"/>
      <w:contextualSpacing/>
    </w:pPr>
    <w:rPr>
      <w:sz w:val="48"/>
      <w:szCs w:val="48"/>
    </w:rPr>
  </w:style>
  <w:style w:type="character" w:customStyle="1" w:styleId="H1Char">
    <w:name w:val="H1 Char"/>
    <w:basedOn w:val="H2Char"/>
    <w:link w:val="H1"/>
    <w:rsid w:val="00F00DAC"/>
    <w:rPr>
      <w:rFonts w:ascii="Open Sans SemiBold" w:hAnsi="Open Sans SemiBold" w:cs="Open Sans SemiBold"/>
      <w:sz w:val="48"/>
      <w:szCs w:val="48"/>
      <w:lang w:val="nb-NO"/>
    </w:rPr>
  </w:style>
  <w:style w:type="character" w:styleId="PlaceholderText">
    <w:name w:val="Placeholder Text"/>
    <w:basedOn w:val="DefaultParagraphFont"/>
    <w:uiPriority w:val="99"/>
    <w:semiHidden/>
    <w:rsid w:val="00962D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42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4D3"/>
  </w:style>
  <w:style w:type="paragraph" w:styleId="Footer">
    <w:name w:val="footer"/>
    <w:basedOn w:val="Normal"/>
    <w:link w:val="FooterChar"/>
    <w:uiPriority w:val="99"/>
    <w:unhideWhenUsed/>
    <w:rsid w:val="00D42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4D3"/>
  </w:style>
  <w:style w:type="paragraph" w:customStyle="1" w:styleId="Code">
    <w:name w:val="Code"/>
    <w:basedOn w:val="P"/>
    <w:link w:val="CodeChar"/>
    <w:qFormat/>
    <w:rsid w:val="007D13A9"/>
    <w:pPr>
      <w:shd w:val="clear" w:color="auto" w:fill="F2F2F2" w:themeFill="background1" w:themeFillShade="F2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PChar"/>
    <w:link w:val="Code"/>
    <w:rsid w:val="007D13A9"/>
    <w:rPr>
      <w:rFonts w:ascii="Courier New" w:hAnsi="Courier New" w:cs="Courier New"/>
      <w:sz w:val="20"/>
      <w:szCs w:val="20"/>
      <w:shd w:val="clear" w:color="auto" w:fill="F2F2F2" w:themeFill="background1" w:themeFillShade="F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Documents\Templates\2025-08-28%20&#8226;&#160;Academi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2025-08-28 • Academic.dotx</Template>
  <TotalTime>529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barrum</dc:creator>
  <cp:keywords/>
  <dc:description/>
  <cp:lastModifiedBy>victor barrum</cp:lastModifiedBy>
  <cp:revision>11</cp:revision>
  <cp:lastPrinted>2025-08-30T13:49:00Z</cp:lastPrinted>
  <dcterms:created xsi:type="dcterms:W3CDTF">2025-08-28T14:34:00Z</dcterms:created>
  <dcterms:modified xsi:type="dcterms:W3CDTF">2025-08-30T13:50:00Z</dcterms:modified>
</cp:coreProperties>
</file>